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AC37FAB" w:rsidR="0062720C" w:rsidRPr="007D2C25" w:rsidRDefault="007D2C25" w:rsidP="007D2C25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767A832F" w14:textId="0E3F7D24" w:rsidR="006F7B02" w:rsidRDefault="0062720C" w:rsidP="0062720C">
      <w:pPr>
        <w:rPr>
          <w:lang w:val="bg-BG"/>
        </w:rPr>
      </w:pPr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</w:t>
      </w:r>
      <w:r w:rsidR="007D2C25">
        <w:t>Angular</w:t>
      </w:r>
      <w:r w:rsidRPr="00780F44">
        <w:t xml:space="preserve">. Use a service like Kinvey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</w:p>
    <w:p w14:paraId="3CD50E03" w14:textId="23A858D1" w:rsidR="002413B8" w:rsidRDefault="00CC7014" w:rsidP="00F226D8">
      <w:pPr>
        <w:rPr>
          <w:lang w:val="bg-BG"/>
        </w:rPr>
      </w:pPr>
      <w:r w:rsidRPr="008E7723">
        <w:rPr>
          <w:b/>
          <w:bCs/>
        </w:rPr>
        <w:t>Note</w:t>
      </w:r>
      <w:r w:rsidRPr="008E7723">
        <w:t>: The back-end part of your project must function properly, but it will NOT be considered during the exam. This is a front-end course and only the front-end part will be assessed.</w:t>
      </w:r>
    </w:p>
    <w:p w14:paraId="28A7BBE5" w14:textId="77777777" w:rsidR="00613CE2" w:rsidRPr="00613CE2" w:rsidRDefault="00613CE2" w:rsidP="00F226D8">
      <w:pPr>
        <w:rPr>
          <w:lang w:val="bg-BG"/>
        </w:rPr>
      </w:pPr>
    </w:p>
    <w:p w14:paraId="320D9B25" w14:textId="77777777" w:rsidR="00E1356C" w:rsidRDefault="00E1356C" w:rsidP="00E1356C">
      <w:pPr>
        <w:pStyle w:val="Heading2"/>
        <w:rPr>
          <w:lang w:val="bg-BG"/>
        </w:rPr>
      </w:pPr>
      <w:r w:rsidRPr="00F226D8">
        <w:t>Submission Deadline</w:t>
      </w:r>
    </w:p>
    <w:p w14:paraId="4F05BB40" w14:textId="7AE827E6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="00382346">
        <w:rPr>
          <w:b/>
          <w:color w:val="000000" w:themeColor="text1"/>
          <w:highlight w:val="cyan"/>
          <w:u w:val="single"/>
        </w:rPr>
        <w:t>0</w:t>
      </w:r>
      <w:r w:rsidR="00112C0A">
        <w:rPr>
          <w:b/>
          <w:color w:val="000000" w:themeColor="text1"/>
          <w:highlight w:val="cyan"/>
          <w:u w:val="single"/>
          <w:lang w:val="bg-BG"/>
        </w:rPr>
        <w:t>3</w:t>
      </w:r>
      <w:r w:rsidRPr="002C434C">
        <w:rPr>
          <w:b/>
          <w:color w:val="000000" w:themeColor="text1"/>
          <w:highlight w:val="cyan"/>
          <w:u w:val="single"/>
        </w:rPr>
        <w:t>-</w:t>
      </w:r>
      <w:r w:rsidR="00382346">
        <w:rPr>
          <w:b/>
          <w:color w:val="000000" w:themeColor="text1"/>
          <w:highlight w:val="cyan"/>
          <w:u w:val="single"/>
        </w:rPr>
        <w:t>Aug</w:t>
      </w:r>
      <w:r w:rsidRPr="002C434C">
        <w:rPr>
          <w:b/>
          <w:color w:val="000000" w:themeColor="text1"/>
          <w:highlight w:val="cyan"/>
          <w:u w:val="single"/>
        </w:rPr>
        <w:t>-202</w:t>
      </w:r>
      <w:r w:rsidR="00AE2CBA" w:rsidRPr="00AE2CBA">
        <w:rPr>
          <w:b/>
          <w:color w:val="000000" w:themeColor="text1"/>
          <w:highlight w:val="cyan"/>
          <w:u w:val="single"/>
        </w:rPr>
        <w:t>5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 w:rsidR="00382346">
        <w:rPr>
          <w:b/>
          <w:color w:val="000000" w:themeColor="text1"/>
          <w:highlight w:val="cyan"/>
          <w:u w:val="single"/>
        </w:rPr>
        <w:t>23</w:t>
      </w:r>
      <w:r w:rsidRPr="002C434C">
        <w:rPr>
          <w:b/>
          <w:color w:val="000000" w:themeColor="text1"/>
          <w:highlight w:val="cyan"/>
          <w:u w:val="single"/>
          <w:lang w:val="bg-BG"/>
        </w:rPr>
        <w:t>-</w:t>
      </w:r>
      <w:r w:rsidR="00AE2CBA">
        <w:rPr>
          <w:b/>
          <w:color w:val="000000" w:themeColor="text1"/>
          <w:highlight w:val="cyan"/>
          <w:u w:val="single"/>
        </w:rPr>
        <w:t>July</w:t>
      </w:r>
      <w:r w:rsidRPr="002C434C">
        <w:rPr>
          <w:b/>
          <w:color w:val="000000" w:themeColor="text1"/>
          <w:highlight w:val="cyan"/>
          <w:u w:val="single"/>
          <w:lang w:val="bg-BG"/>
        </w:rPr>
        <w:t>-202</w:t>
      </w:r>
      <w:r w:rsidR="00AE2CBA">
        <w:rPr>
          <w:b/>
          <w:color w:val="000000" w:themeColor="text1"/>
          <w:highlight w:val="cyan"/>
          <w:u w:val="single"/>
        </w:rPr>
        <w:t>5</w:t>
      </w:r>
      <w:r w:rsidRPr="0060273C">
        <w:rPr>
          <w:color w:val="000000" w:themeColor="text1"/>
        </w:rPr>
        <w:t>.</w:t>
      </w:r>
    </w:p>
    <w:p w14:paraId="29ED53CD" w14:textId="3650E5B6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="00382346">
        <w:rPr>
          <w:b/>
          <w:bCs/>
          <w:color w:val="000000" w:themeColor="text1"/>
          <w:highlight w:val="cyan"/>
          <w:u w:val="single"/>
        </w:rPr>
        <w:t>13</w:t>
      </w:r>
      <w:r w:rsidRPr="002C434C">
        <w:rPr>
          <w:b/>
          <w:bCs/>
          <w:color w:val="000000" w:themeColor="text1"/>
          <w:highlight w:val="cyan"/>
          <w:u w:val="single"/>
        </w:rPr>
        <w:t>-</w:t>
      </w:r>
      <w:r w:rsidR="00AE2CBA">
        <w:rPr>
          <w:b/>
          <w:bCs/>
          <w:color w:val="000000" w:themeColor="text1"/>
          <w:highlight w:val="cyan"/>
          <w:u w:val="single"/>
        </w:rPr>
        <w:t>Aug</w:t>
      </w:r>
      <w:r w:rsidRPr="002C434C">
        <w:rPr>
          <w:b/>
          <w:bCs/>
          <w:color w:val="000000" w:themeColor="text1"/>
          <w:highlight w:val="cyan"/>
          <w:u w:val="single"/>
        </w:rPr>
        <w:t>-202</w:t>
      </w:r>
      <w:r w:rsidR="00AE2CBA">
        <w:rPr>
          <w:b/>
          <w:bCs/>
          <w:color w:val="000000" w:themeColor="text1"/>
          <w:highlight w:val="cyan"/>
          <w:u w:val="single"/>
        </w:rPr>
        <w:t>5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4841141D" w14:textId="685C4F98" w:rsidR="00613CE2" w:rsidRPr="00B32F1E" w:rsidRDefault="00E1356C" w:rsidP="00613CE2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 w:rsidR="00382346">
        <w:rPr>
          <w:b/>
          <w:color w:val="000000" w:themeColor="text1"/>
          <w:highlight w:val="cyan"/>
          <w:u w:val="single"/>
        </w:rPr>
        <w:t>14</w:t>
      </w:r>
      <w:r w:rsidRPr="00F226D8">
        <w:rPr>
          <w:b/>
          <w:color w:val="000000" w:themeColor="text1"/>
          <w:highlight w:val="cyan"/>
          <w:u w:val="single"/>
        </w:rPr>
        <w:t>-</w:t>
      </w:r>
      <w:r w:rsidR="00AE2CBA">
        <w:rPr>
          <w:b/>
          <w:color w:val="000000" w:themeColor="text1"/>
          <w:highlight w:val="cyan"/>
          <w:u w:val="single"/>
        </w:rPr>
        <w:t>Aug</w:t>
      </w:r>
      <w:r w:rsidRPr="00F226D8">
        <w:rPr>
          <w:b/>
          <w:color w:val="000000" w:themeColor="text1"/>
          <w:highlight w:val="cyan"/>
          <w:u w:val="single"/>
        </w:rPr>
        <w:t>-202</w:t>
      </w:r>
      <w:r w:rsidR="00AE2CBA">
        <w:rPr>
          <w:b/>
          <w:color w:val="000000" w:themeColor="text1"/>
          <w:highlight w:val="cyan"/>
          <w:u w:val="single"/>
        </w:rPr>
        <w:t>5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27F53F27" w14:textId="378E0193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3D6B2395" w14:textId="69C9C528" w:rsidR="00613CE2" w:rsidRPr="00B32F1E" w:rsidRDefault="000D515D" w:rsidP="0062720C">
      <w:r w:rsidRPr="008E7723">
        <w:rPr>
          <w:b/>
          <w:bCs/>
        </w:rPr>
        <w:t>Note</w:t>
      </w:r>
      <w:r w:rsidRPr="008E7723">
        <w:t xml:space="preserve">: </w:t>
      </w:r>
      <w:r w:rsidR="008E45C0" w:rsidRPr="008E7723">
        <w:t>A logged-in user should stay logged-in after refreshing the page.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3ADAA5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="0084635C">
        <w:rPr>
          <w:lang w:val="bg-BG"/>
        </w:rPr>
        <w:t>:</w:t>
      </w:r>
      <w:r w:rsidRPr="00780F44">
        <w:t xml:space="preserve"> </w:t>
      </w:r>
      <w:r w:rsidR="00A67839" w:rsidRPr="008E7723">
        <w:t>pages that render dynamic data</w:t>
      </w:r>
      <w:r w:rsidR="0084635C" w:rsidRPr="008E7723">
        <w:rPr>
          <w:lang w:val="bg-BG"/>
        </w:rPr>
        <w:t xml:space="preserve"> </w:t>
      </w:r>
      <w:r w:rsidR="0084635C">
        <w:rPr>
          <w:lang w:val="bg-BG"/>
        </w:rPr>
        <w:t>(</w:t>
      </w:r>
      <w:r w:rsidRPr="00780F44">
        <w:t>pages like about, contacts,</w:t>
      </w:r>
      <w:r w:rsidR="004D0618">
        <w:t xml:space="preserve"> login, register</w:t>
      </w:r>
      <w:r w:rsidR="00A67839">
        <w:rPr>
          <w:lang w:val="bg-BG"/>
        </w:rPr>
        <w:t xml:space="preserve">, </w:t>
      </w:r>
      <w:r w:rsidR="00A67839" w:rsidRPr="008E7723">
        <w:t>create</w:t>
      </w:r>
      <w:r w:rsidR="000D515D">
        <w:t>,</w:t>
      </w:r>
      <w:r w:rsidRPr="00780F44">
        <w:t xml:space="preserve"> etc. do </w:t>
      </w:r>
      <w:r w:rsidR="000D515D">
        <w:t>NOT</w:t>
      </w:r>
      <w:r w:rsidRPr="00780F44">
        <w:t xml:space="preserve">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17E08CC5" w:rsidR="001E3506" w:rsidRPr="008E7723" w:rsidRDefault="00F233A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lastRenderedPageBreak/>
        <w:t>Logged</w:t>
      </w:r>
      <w:r w:rsidR="00162A12" w:rsidRPr="008E7723">
        <w:rPr>
          <w:b/>
          <w:bCs/>
        </w:rPr>
        <w:t>-</w:t>
      </w:r>
      <w:r w:rsidRPr="008E7723">
        <w:rPr>
          <w:b/>
          <w:bCs/>
        </w:rPr>
        <w:t>in users</w:t>
      </w:r>
      <w:r w:rsidRPr="008E7723">
        <w:t xml:space="preserve"> </w:t>
      </w:r>
      <w:r w:rsidR="00162A12" w:rsidRPr="008E7723">
        <w:t>should be able to</w:t>
      </w:r>
      <w:r w:rsidRPr="008E7723">
        <w:t xml:space="preserve"> create </w:t>
      </w:r>
      <w:r w:rsidRPr="008E7723">
        <w:rPr>
          <w:b/>
          <w:bCs/>
        </w:rPr>
        <w:t>records</w:t>
      </w:r>
      <w:r w:rsidRPr="008E7723">
        <w:t xml:space="preserve"> </w:t>
      </w:r>
      <w:r w:rsidR="00162A12" w:rsidRPr="008E7723">
        <w:t>(by sending</w:t>
      </w:r>
      <w:r w:rsidRPr="008E7723">
        <w:t xml:space="preserve"> </w:t>
      </w:r>
      <w:r w:rsidRPr="008E7723">
        <w:rPr>
          <w:b/>
          <w:bCs/>
        </w:rPr>
        <w:t>request</w:t>
      </w:r>
      <w:r w:rsidR="00162A12" w:rsidRPr="008E7723">
        <w:rPr>
          <w:b/>
          <w:bCs/>
        </w:rPr>
        <w:t>s</w:t>
      </w:r>
      <w:r w:rsidRPr="008E7723">
        <w:t xml:space="preserve"> to the REST API</w:t>
      </w:r>
      <w:r w:rsidR="00162A12" w:rsidRPr="008E7723">
        <w:t>) and</w:t>
      </w:r>
      <w:r w:rsidRPr="008E7723">
        <w:t xml:space="preserve"> </w:t>
      </w:r>
      <w:r w:rsidRPr="008E7723">
        <w:rPr>
          <w:b/>
          <w:bCs/>
        </w:rPr>
        <w:t>interact</w:t>
      </w:r>
      <w:r w:rsidRPr="008E7723">
        <w:t xml:space="preserve"> with </w:t>
      </w:r>
      <w:r w:rsidR="00162A12" w:rsidRPr="008E7723">
        <w:t>those</w:t>
      </w:r>
      <w:r w:rsidRPr="008E7723">
        <w:t xml:space="preserve"> records (via </w:t>
      </w:r>
      <w:r w:rsidR="00162A12" w:rsidRPr="008E7723">
        <w:t>l</w:t>
      </w:r>
      <w:r w:rsidRPr="008E7723">
        <w:t xml:space="preserve">ikes, </w:t>
      </w:r>
      <w:r w:rsidR="00162A12" w:rsidRPr="008E7723">
        <w:t>d</w:t>
      </w:r>
      <w:r w:rsidRPr="008E7723">
        <w:t>islike</w:t>
      </w:r>
      <w:r w:rsidR="00780F44" w:rsidRPr="008E7723">
        <w:t>s</w:t>
      </w:r>
      <w:r w:rsidRPr="008E7723">
        <w:t xml:space="preserve">, </w:t>
      </w:r>
      <w:r w:rsidR="00162A12" w:rsidRPr="008E7723">
        <w:t>c</w:t>
      </w:r>
      <w:r w:rsidRPr="008E7723">
        <w:t>omments</w:t>
      </w:r>
      <w:r w:rsidR="00A0141C" w:rsidRPr="008E7723">
        <w:t>,</w:t>
      </w:r>
      <w:r w:rsidRPr="008E7723">
        <w:t xml:space="preserve"> etc.)</w:t>
      </w:r>
    </w:p>
    <w:p w14:paraId="5983E6F9" w14:textId="6ABBF861" w:rsidR="00F233A2" w:rsidRPr="008E7723" w:rsidRDefault="00162A1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t>L</w:t>
      </w:r>
      <w:r w:rsidR="00F233A2" w:rsidRPr="008E7723">
        <w:rPr>
          <w:b/>
          <w:bCs/>
        </w:rPr>
        <w:t>ogged</w:t>
      </w:r>
      <w:r w:rsidRPr="008E7723">
        <w:rPr>
          <w:b/>
          <w:bCs/>
        </w:rPr>
        <w:t>-</w:t>
      </w:r>
      <w:r w:rsidR="00F233A2" w:rsidRPr="008E7723">
        <w:rPr>
          <w:b/>
          <w:bCs/>
        </w:rPr>
        <w:t xml:space="preserve">in </w:t>
      </w:r>
      <w:r w:rsidRPr="008E7723">
        <w:rPr>
          <w:b/>
          <w:bCs/>
        </w:rPr>
        <w:t>users</w:t>
      </w:r>
      <w:r w:rsidR="00F233A2" w:rsidRPr="008E7723">
        <w:t xml:space="preserve"> </w:t>
      </w:r>
      <w:r w:rsidRPr="008E7723">
        <w:t>should</w:t>
      </w:r>
      <w:r w:rsidR="00F233A2" w:rsidRPr="008E7723">
        <w:t xml:space="preserve"> be able to </w:t>
      </w:r>
      <w:r w:rsidRPr="008E7723">
        <w:rPr>
          <w:b/>
          <w:bCs/>
        </w:rPr>
        <w:t>e</w:t>
      </w:r>
      <w:r w:rsidR="00F233A2" w:rsidRPr="008E7723">
        <w:rPr>
          <w:b/>
          <w:bCs/>
        </w:rPr>
        <w:t>dit</w:t>
      </w:r>
      <w:r w:rsidR="00F233A2" w:rsidRPr="008E7723">
        <w:t xml:space="preserve"> </w:t>
      </w:r>
      <w:r w:rsidRPr="008E7723">
        <w:t>and</w:t>
      </w:r>
      <w:r w:rsidR="00F233A2" w:rsidRPr="008E7723">
        <w:t xml:space="preserve"> </w:t>
      </w:r>
      <w:r w:rsidRPr="008E7723">
        <w:rPr>
          <w:b/>
          <w:bCs/>
        </w:rPr>
        <w:t>d</w:t>
      </w:r>
      <w:r w:rsidR="00F233A2" w:rsidRPr="008E7723">
        <w:rPr>
          <w:b/>
          <w:bCs/>
        </w:rPr>
        <w:t>elete</w:t>
      </w:r>
      <w:r w:rsidR="00F233A2" w:rsidRPr="008E7723">
        <w:t xml:space="preserve"> their</w:t>
      </w:r>
      <w:r w:rsidR="00A0141C" w:rsidRPr="008E7723">
        <w:t xml:space="preserve"> </w:t>
      </w:r>
      <w:r w:rsidR="00002B57" w:rsidRPr="008E7723">
        <w:t xml:space="preserve">own </w:t>
      </w:r>
      <w:r w:rsidR="00F233A2" w:rsidRPr="008E7723">
        <w:t>records</w:t>
      </w:r>
    </w:p>
    <w:p w14:paraId="5982F91F" w14:textId="1795E987" w:rsidR="006A5127" w:rsidRPr="00780F44" w:rsidRDefault="006A5127" w:rsidP="006A5127">
      <w:pPr>
        <w:numPr>
          <w:ilvl w:val="1"/>
          <w:numId w:val="33"/>
        </w:numPr>
        <w:contextualSpacing/>
      </w:pPr>
      <w:r w:rsidRPr="008E7723">
        <w:t>A</w:t>
      </w:r>
      <w:r w:rsidRPr="008E7723">
        <w:rPr>
          <w:b/>
          <w:bCs/>
        </w:rPr>
        <w:t xml:space="preserve"> </w:t>
      </w:r>
      <w:r w:rsidR="00162A12" w:rsidRPr="008E7723">
        <w:rPr>
          <w:b/>
          <w:bCs/>
        </w:rPr>
        <w:t>g</w:t>
      </w:r>
      <w:r w:rsidRPr="008E7723">
        <w:rPr>
          <w:b/>
          <w:bCs/>
        </w:rPr>
        <w:t xml:space="preserve">uest </w:t>
      </w:r>
      <w:r w:rsidR="00162A12" w:rsidRPr="008E7723">
        <w:rPr>
          <w:b/>
          <w:bCs/>
        </w:rPr>
        <w:t>user</w:t>
      </w:r>
      <w:r w:rsidR="00162A12">
        <w:rPr>
          <w:b/>
          <w:bCs/>
        </w:rPr>
        <w:t xml:space="preserve">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787755D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</w:t>
      </w:r>
      <w:r w:rsidR="007D2C25">
        <w:t>Angular</w:t>
      </w:r>
      <w:r w:rsidRPr="00780F44">
        <w:t xml:space="preserve">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GraphQL, or a similar client-server technique)</w:t>
      </w:r>
    </w:p>
    <w:p w14:paraId="22F03FC3" w14:textId="5DC459E7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 xml:space="preserve">client-side </w:t>
      </w:r>
      <w:r w:rsidRPr="00CC7014">
        <w:rPr>
          <w:b/>
          <w:bCs/>
        </w:rPr>
        <w:t>routing</w:t>
      </w:r>
      <w:r w:rsidR="004D0618" w:rsidRPr="00CC7014">
        <w:rPr>
          <w:b/>
          <w:bCs/>
        </w:rPr>
        <w:t xml:space="preserve"> to at least </w:t>
      </w:r>
      <w:r w:rsidR="00E526BF" w:rsidRPr="008E7723">
        <w:rPr>
          <w:b/>
          <w:bCs/>
        </w:rPr>
        <w:t>4</w:t>
      </w:r>
      <w:r w:rsidR="004D0618" w:rsidRPr="008E7723">
        <w:rPr>
          <w:b/>
          <w:bCs/>
        </w:rPr>
        <w:t xml:space="preserve"> pages </w:t>
      </w:r>
      <w:r w:rsidR="004D0618" w:rsidRPr="00CC7014">
        <w:rPr>
          <w:b/>
          <w:bCs/>
        </w:rPr>
        <w:t xml:space="preserve">(at least </w:t>
      </w:r>
      <w:r w:rsidR="00E526BF" w:rsidRPr="008E7723">
        <w:rPr>
          <w:b/>
          <w:bCs/>
        </w:rPr>
        <w:t>1</w:t>
      </w:r>
      <w:r w:rsidR="004D0618" w:rsidRPr="008E7723">
        <w:rPr>
          <w:b/>
          <w:bCs/>
        </w:rPr>
        <w:t xml:space="preserve"> with parameters</w:t>
      </w:r>
      <w:r w:rsidR="004D0618" w:rsidRPr="00CC7014">
        <w:rPr>
          <w:b/>
          <w:bCs/>
        </w:rPr>
        <w:t>)</w:t>
      </w:r>
    </w:p>
    <w:p w14:paraId="5C92475F" w14:textId="6DF45E5D" w:rsidR="00C67AE1" w:rsidRPr="000D515D" w:rsidRDefault="004D0618" w:rsidP="004D0618">
      <w:pPr>
        <w:numPr>
          <w:ilvl w:val="0"/>
          <w:numId w:val="33"/>
        </w:numPr>
        <w:contextualSpacing/>
      </w:pPr>
      <w:r w:rsidRPr="004D0618">
        <w:rPr>
          <w:b/>
          <w:bCs/>
        </w:rPr>
        <w:t xml:space="preserve">Meaningful commits </w:t>
      </w:r>
      <w:r w:rsidR="000D515D" w:rsidRPr="008E7723">
        <w:t>with</w:t>
      </w:r>
      <w:r w:rsidR="000D515D" w:rsidRPr="008E7723">
        <w:rPr>
          <w:b/>
          <w:bCs/>
        </w:rPr>
        <w:t xml:space="preserve"> descriptive commit messages </w:t>
      </w:r>
      <w:r w:rsidRPr="000D515D">
        <w:t>to a source control system like GitHub, Bitbucket, etc.,</w:t>
      </w:r>
      <w:r w:rsidRPr="004D0618">
        <w:rPr>
          <w:b/>
          <w:bCs/>
        </w:rPr>
        <w:t xml:space="preserve"> for at least 3 days</w:t>
      </w:r>
    </w:p>
    <w:p w14:paraId="3918B904" w14:textId="534E84F1" w:rsidR="000D515D" w:rsidRPr="008E7723" w:rsidRDefault="000D515D" w:rsidP="004D0618">
      <w:pPr>
        <w:numPr>
          <w:ilvl w:val="0"/>
          <w:numId w:val="33"/>
        </w:numPr>
        <w:contextualSpacing/>
      </w:pPr>
      <w:r w:rsidRPr="008E7723">
        <w:t xml:space="preserve">The </w:t>
      </w:r>
      <w:r w:rsidRPr="008E7723">
        <w:rPr>
          <w:b/>
          <w:bCs/>
        </w:rPr>
        <w:t>GitHub</w:t>
      </w:r>
      <w:r w:rsidRPr="008E7723">
        <w:t xml:space="preserve"> repo</w:t>
      </w:r>
      <w:r w:rsidR="00660523" w:rsidRPr="008E7723">
        <w:t>sitory</w:t>
      </w:r>
      <w:r w:rsidRPr="008E7723">
        <w:t xml:space="preserve"> must be </w:t>
      </w:r>
      <w:r w:rsidRPr="008E7723">
        <w:rPr>
          <w:b/>
          <w:bCs/>
        </w:rPr>
        <w:t>public</w:t>
      </w:r>
      <w:r w:rsidRPr="008E7723">
        <w:t>.</w:t>
      </w:r>
    </w:p>
    <w:p w14:paraId="20BEF732" w14:textId="7C9D7AE6" w:rsidR="00613CE2" w:rsidRPr="00B32F1E" w:rsidRDefault="004D0618" w:rsidP="00B32F1E">
      <w:pPr>
        <w:pStyle w:val="ListParagraph"/>
        <w:rPr>
          <w:lang w:val="bg-BG"/>
        </w:rPr>
      </w:pPr>
      <w:r w:rsidRPr="004D0618">
        <w:rPr>
          <w:b/>
          <w:bCs/>
          <w:lang w:val="bg-BG"/>
        </w:rPr>
        <w:t xml:space="preserve">IMPORTANT: </w:t>
      </w:r>
      <w:r w:rsidRPr="00840BDB">
        <w:t xml:space="preserve">If your project </w:t>
      </w:r>
      <w:r w:rsidRPr="004D0618">
        <w:rPr>
          <w:b/>
          <w:bCs/>
        </w:rPr>
        <w:t xml:space="preserve">doesn't cover </w:t>
      </w:r>
      <w:r w:rsidRPr="00840BDB">
        <w:t>these conditions, you will</w:t>
      </w:r>
      <w:r w:rsidRPr="004D0618">
        <w:rPr>
          <w:b/>
          <w:bCs/>
        </w:rPr>
        <w:t xml:space="preserve"> not </w:t>
      </w:r>
      <w:r w:rsidRPr="00840BDB">
        <w:t>be graded!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01DA9BD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</w:t>
      </w:r>
      <w:r w:rsidR="008D5B01">
        <w:t>(</w:t>
      </w:r>
      <w:r w:rsidR="008D5B01" w:rsidRPr="008E7723">
        <w:t>conditional rendering based on error response</w:t>
      </w:r>
      <w:r w:rsidR="008D5B01">
        <w:t xml:space="preserve">) </w:t>
      </w:r>
      <w:r w:rsidRPr="00780F44">
        <w:t xml:space="preserve">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9B96CF3" w:rsidR="00C67AE1" w:rsidRPr="004D3D2C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</w:t>
      </w:r>
      <w:r w:rsidR="00F62E72" w:rsidRPr="008E7723">
        <w:t xml:space="preserve">describing </w:t>
      </w:r>
      <w:r w:rsidRPr="008E7723">
        <w:t xml:space="preserve">the project </w:t>
      </w:r>
      <w:r w:rsidR="00F62E72" w:rsidRPr="008E7723">
        <w:t>(used frameworks and libraries, how to run it, functionality, architecture)</w:t>
      </w:r>
      <w:r w:rsidR="00F62E72">
        <w:t xml:space="preserve"> </w:t>
      </w:r>
      <w:r w:rsidRPr="004D0618">
        <w:rPr>
          <w:b/>
        </w:rPr>
        <w:t>as .md file</w:t>
      </w:r>
    </w:p>
    <w:p w14:paraId="521516FC" w14:textId="0C1C29E0" w:rsidR="004D3D2C" w:rsidRDefault="004D3D2C" w:rsidP="00C67AE1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 xml:space="preserve">specific to the </w:t>
      </w:r>
      <w:r>
        <w:rPr>
          <w:b/>
          <w:bCs/>
        </w:rPr>
        <w:t>Angular framework</w:t>
      </w:r>
      <w:r w:rsidRPr="004D3D2C">
        <w:rPr>
          <w:lang w:val="bg-BG"/>
        </w:rPr>
        <w:t>:</w:t>
      </w:r>
    </w:p>
    <w:p w14:paraId="519FC6DF" w14:textId="77777777" w:rsidR="004D3D2C" w:rsidRDefault="004D3D2C" w:rsidP="004D3D2C">
      <w:pPr>
        <w:numPr>
          <w:ilvl w:val="1"/>
          <w:numId w:val="33"/>
        </w:numPr>
        <w:contextualSpacing/>
      </w:pPr>
      <w:r w:rsidRPr="008E7723">
        <w:t xml:space="preserve">TypeScript </w:t>
      </w:r>
      <w:r>
        <w:t>with specific types (avoid the type "any")</w:t>
      </w:r>
    </w:p>
    <w:p w14:paraId="033DE306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interfaces</w:t>
      </w:r>
    </w:p>
    <w:p w14:paraId="22DFEB90" w14:textId="77777777" w:rsidR="004D3D2C" w:rsidRDefault="004D3D2C" w:rsidP="004D3D2C">
      <w:pPr>
        <w:numPr>
          <w:ilvl w:val="1"/>
          <w:numId w:val="33"/>
        </w:numPr>
        <w:contextualSpacing/>
      </w:pPr>
      <w:r>
        <w:t>observables</w:t>
      </w:r>
    </w:p>
    <w:p w14:paraId="26EA680D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RxJS operators</w:t>
      </w:r>
    </w:p>
    <w:p w14:paraId="020499EB" w14:textId="77777777" w:rsidR="004D3D2C" w:rsidRDefault="004D3D2C" w:rsidP="004D3D2C">
      <w:pPr>
        <w:numPr>
          <w:ilvl w:val="1"/>
          <w:numId w:val="33"/>
        </w:numPr>
        <w:contextualSpacing/>
      </w:pPr>
      <w:r>
        <w:t>lifecycle hooks</w:t>
      </w:r>
    </w:p>
    <w:p w14:paraId="3EB727E0" w14:textId="1616282E" w:rsidR="004D3D2C" w:rsidRPr="00780F44" w:rsidRDefault="004D3D2C" w:rsidP="004D3D2C">
      <w:pPr>
        <w:numPr>
          <w:ilvl w:val="1"/>
          <w:numId w:val="33"/>
        </w:numPr>
        <w:contextualSpacing/>
      </w:pPr>
      <w:r>
        <w:t>pipes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744055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>: guest users shouldn‘t be able to access private pages, logged-in users shouldn‘t be able to see the login/register pages</w:t>
      </w:r>
    </w:p>
    <w:p w14:paraId="34832952" w14:textId="2D67AE02" w:rsidR="00744055" w:rsidRPr="008E7723" w:rsidRDefault="0084635C" w:rsidP="00D53C70">
      <w:pPr>
        <w:numPr>
          <w:ilvl w:val="0"/>
          <w:numId w:val="33"/>
        </w:numPr>
        <w:contextualSpacing/>
        <w:rPr>
          <w:lang w:val="bg-BG"/>
        </w:rPr>
      </w:pPr>
      <w:r w:rsidRPr="008E7723">
        <w:t>I</w:t>
      </w:r>
      <w:r w:rsidR="00443E9F" w:rsidRPr="008E7723">
        <w:t xml:space="preserve">nteract with the records (via </w:t>
      </w:r>
      <w:r w:rsidR="005C0010" w:rsidRPr="008E7723">
        <w:t>l</w:t>
      </w:r>
      <w:r w:rsidR="00443E9F" w:rsidRPr="008E7723">
        <w:t xml:space="preserve">ikes, </w:t>
      </w:r>
      <w:r w:rsidR="005C0010" w:rsidRPr="008E7723">
        <w:t>d</w:t>
      </w:r>
      <w:r w:rsidR="00443E9F" w:rsidRPr="008E7723">
        <w:t xml:space="preserve">islikes, </w:t>
      </w:r>
      <w:r w:rsidR="005C0010" w:rsidRPr="008E7723">
        <w:t>c</w:t>
      </w:r>
      <w:r w:rsidR="00443E9F" w:rsidRPr="008E7723">
        <w:t>omments, etc.</w:t>
      </w:r>
      <w:r w:rsidRPr="008E7723">
        <w:t>) by sending requests to the REST API</w:t>
      </w:r>
    </w:p>
    <w:p w14:paraId="78135586" w14:textId="50CB2422" w:rsidR="004D0618" w:rsidRPr="00B32F1E" w:rsidRDefault="004D0618" w:rsidP="000D515D">
      <w:pPr>
        <w:numPr>
          <w:ilvl w:val="0"/>
          <w:numId w:val="33"/>
        </w:numPr>
        <w:contextualSpacing/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744055">
        <w:rPr>
          <w:b/>
        </w:rPr>
        <w:t xml:space="preserve">You can follow </w:t>
      </w:r>
      <w:r w:rsidR="0086146B">
        <w:rPr>
          <w:b/>
        </w:rPr>
        <w:t xml:space="preserve">the </w:t>
      </w:r>
      <w:r w:rsidR="001966C7" w:rsidRPr="00744055">
        <w:rPr>
          <w:b/>
        </w:rPr>
        <w:t>Design Best Practice guide</w:t>
      </w:r>
      <w:r w:rsidR="001966C7">
        <w:t>)</w:t>
      </w:r>
    </w:p>
    <w:p w14:paraId="277AFC31" w14:textId="77777777" w:rsidR="00E1356C" w:rsidRPr="00780F44" w:rsidRDefault="00E1356C" w:rsidP="00E1356C">
      <w:pPr>
        <w:pStyle w:val="Heading2"/>
      </w:pPr>
      <w:r w:rsidRPr="00780F44">
        <w:t>Bonuses</w:t>
      </w:r>
    </w:p>
    <w:p w14:paraId="3429A391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bookmarkStart w:id="1" w:name="_Hlk86053790"/>
      <w:r w:rsidRPr="002062CE">
        <w:t xml:space="preserve">Deploy the application in a </w:t>
      </w:r>
      <w:r w:rsidRPr="002062CE">
        <w:rPr>
          <w:b/>
          <w:bCs/>
        </w:rPr>
        <w:t>cloud environment</w:t>
      </w:r>
      <w:r>
        <w:rPr>
          <w:b/>
          <w:bCs/>
        </w:rPr>
        <w:t>.</w:t>
      </w:r>
    </w:p>
    <w:p w14:paraId="3C74BB42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654094B0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7995093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  <w:r>
        <w:t>.</w:t>
      </w:r>
    </w:p>
    <w:p w14:paraId="6590592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  <w:r>
        <w:t>.</w:t>
      </w:r>
    </w:p>
    <w:p w14:paraId="6DBA0277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13FD7762" w14:textId="77777777" w:rsidR="00E1356C" w:rsidRPr="007E0A0C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7DD9B0A8" w14:textId="77777777" w:rsidR="00E1356C" w:rsidRDefault="00E1356C" w:rsidP="00E1356C">
      <w:pPr>
        <w:spacing w:before="0" w:after="200"/>
        <w:contextualSpacing/>
        <w:rPr>
          <w:lang w:val="bg-BG"/>
        </w:rPr>
      </w:pPr>
      <w:r w:rsidRPr="008E7723">
        <w:rPr>
          <w:b/>
          <w:bCs/>
        </w:rPr>
        <w:t>Note</w:t>
      </w:r>
      <w:r w:rsidRPr="008E7723">
        <w:t>: You will NOT receive any bonus points for back-end customizations!</w:t>
      </w:r>
    </w:p>
    <w:p w14:paraId="63B0BA00" w14:textId="77777777" w:rsidR="00613CE2" w:rsidRPr="00613CE2" w:rsidRDefault="00613CE2" w:rsidP="00E1356C">
      <w:pPr>
        <w:spacing w:before="0" w:after="200"/>
        <w:contextualSpacing/>
        <w:rPr>
          <w:lang w:val="bg-BG"/>
        </w:rPr>
      </w:pPr>
    </w:p>
    <w:bookmarkEnd w:id="1"/>
    <w:p w14:paraId="74A07D6C" w14:textId="54FB9A78" w:rsidR="0062720C" w:rsidRPr="00780F44" w:rsidRDefault="0062720C" w:rsidP="00FD1194">
      <w:pPr>
        <w:pStyle w:val="Heading2"/>
      </w:pPr>
      <w:r w:rsidRPr="00780F44">
        <w:lastRenderedPageBreak/>
        <w:t>Public Project Defense</w:t>
      </w:r>
    </w:p>
    <w:p w14:paraId="4BF884A8" w14:textId="43B2A387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="00E7160A" w:rsidRPr="00CC7014">
        <w:rPr>
          <w:b/>
        </w:rPr>
        <w:t>20</w:t>
      </w:r>
      <w:r w:rsidRPr="00CC701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34C67D1E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0D515D" w:rsidRPr="008E7723">
        <w:t>O</w:t>
      </w:r>
      <w:r w:rsidRPr="008E7723">
        <w:t xml:space="preserve">n the </w:t>
      </w:r>
      <w:bookmarkStart w:id="3" w:name="_Hlk86053553"/>
      <w:r w:rsidR="000D515D" w:rsidRPr="008E7723">
        <w:rPr>
          <w:b/>
          <w:bCs/>
          <w:lang w:val="bg-BG"/>
        </w:rPr>
        <w:t>1</w:t>
      </w:r>
      <w:r w:rsidR="00E7160A"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3"/>
      <w:r w:rsidRPr="008E7723">
        <w:t xml:space="preserve"> minute</w:t>
      </w:r>
      <w:r w:rsidR="00A0141C" w:rsidRPr="008E7723">
        <w:t>,</w:t>
      </w:r>
      <w:r w:rsidRPr="008E7723">
        <w:t xml:space="preserve"> you</w:t>
      </w:r>
      <w:r w:rsidR="000D515D" w:rsidRPr="008E7723">
        <w:t>r presentation ends.</w:t>
      </w:r>
      <w:r w:rsidRPr="008E7723">
        <w:t xml:space="preserve"> </w:t>
      </w:r>
      <w:r w:rsidR="000D515D" w:rsidRPr="008E7723">
        <w:t xml:space="preserve">The remaining time will be for a </w:t>
      </w:r>
      <w:r w:rsidR="000D515D" w:rsidRPr="008E7723">
        <w:rPr>
          <w:b/>
          <w:bCs/>
        </w:rPr>
        <w:t>que</w:t>
      </w:r>
      <w:r w:rsidR="00CC7014" w:rsidRPr="008E7723">
        <w:rPr>
          <w:b/>
          <w:bCs/>
        </w:rPr>
        <w:t>stion</w:t>
      </w:r>
      <w:r w:rsidR="00C5140D" w:rsidRPr="008E7723">
        <w:rPr>
          <w:b/>
          <w:bCs/>
        </w:rPr>
        <w:t>-and-</w:t>
      </w:r>
      <w:r w:rsidR="00CC7014" w:rsidRPr="008E7723">
        <w:rPr>
          <w:b/>
          <w:bCs/>
        </w:rPr>
        <w:t>answer</w:t>
      </w:r>
      <w:r w:rsidR="00CC7014" w:rsidRPr="008E7723">
        <w:t xml:space="preserve"> session</w:t>
      </w:r>
      <w:r w:rsidR="003E7AFE"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7B7996B" w14:textId="1C361614" w:rsidR="00613CE2" w:rsidRPr="00B32F1E" w:rsidRDefault="001A4DFA" w:rsidP="0062720C">
      <w:pPr>
        <w:rPr>
          <w:b/>
          <w:bCs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70CE5387" w14:textId="61F9BC0E" w:rsidR="00613CE2" w:rsidRPr="00B32F1E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>any SoftUni course</w:t>
      </w:r>
      <w:r w:rsidRPr="00780F44">
        <w:t>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CC7014">
        <w:rPr>
          <w:b/>
          <w:bCs/>
        </w:rPr>
        <w:t xml:space="preserve">best </w:t>
      </w:r>
      <w:r w:rsidR="006F4C45" w:rsidRPr="00CC7014">
        <w:rPr>
          <w:b/>
          <w:bCs/>
        </w:rPr>
        <w:t xml:space="preserve">three </w:t>
      </w:r>
      <w:r w:rsidRPr="00CC701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lastRenderedPageBreak/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6523C822" w14:textId="0670BF4D" w:rsidR="00747B7D" w:rsidRPr="003E4DFF" w:rsidRDefault="009D0C05" w:rsidP="005E04C4">
      <w:pPr>
        <w:rPr>
          <w:lang w:val="bg-BG"/>
        </w:rPr>
      </w:pPr>
      <w:r w:rsidRPr="00780F44">
        <w:t xml:space="preserve">The voucher could be used for </w:t>
      </w:r>
      <w:r w:rsidRPr="00780F44">
        <w:rPr>
          <w:b/>
          <w:bCs/>
        </w:rPr>
        <w:t>one course or one module in the open or the professional program at SoftUni</w:t>
      </w:r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sectPr w:rsidR="00747B7D" w:rsidRPr="003E4D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EC77D" w14:textId="77777777" w:rsidR="00537041" w:rsidRDefault="00537041" w:rsidP="008068A2">
      <w:pPr>
        <w:spacing w:after="0" w:line="240" w:lineRule="auto"/>
      </w:pPr>
      <w:r>
        <w:separator/>
      </w:r>
    </w:p>
  </w:endnote>
  <w:endnote w:type="continuationSeparator" w:id="0">
    <w:p w14:paraId="1C595016" w14:textId="77777777" w:rsidR="00537041" w:rsidRDefault="005370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37041">
                            <w:fldChar w:fldCharType="begin"/>
                          </w:r>
                          <w:r w:rsidR="00537041">
                            <w:instrText xml:space="preserve"> NUMPAGES   \* MERGEFORMAT </w:instrText>
                          </w:r>
                          <w:r w:rsidR="00537041">
                            <w:fldChar w:fldCharType="separate"/>
                          </w:r>
                          <w:r w:rsidR="009C7C41" w:rsidRP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53704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4039DB">
                      <w:fldChar w:fldCharType="begin"/>
                    </w:r>
                    <w:r w:rsidR="004039DB">
                      <w:instrText xml:space="preserve"> NUMPAGES   \* MERGEFORMAT </w:instrText>
                    </w:r>
                    <w:r w:rsidR="004039DB">
                      <w:fldChar w:fldCharType="separate"/>
                    </w:r>
                    <w:r w:rsidR="009C7C41" w:rsidRP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4039D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10041" w14:textId="77777777" w:rsidR="00537041" w:rsidRDefault="00537041" w:rsidP="008068A2">
      <w:pPr>
        <w:spacing w:after="0" w:line="240" w:lineRule="auto"/>
      </w:pPr>
      <w:r>
        <w:separator/>
      </w:r>
    </w:p>
  </w:footnote>
  <w:footnote w:type="continuationSeparator" w:id="0">
    <w:p w14:paraId="09367AA4" w14:textId="77777777" w:rsidR="00537041" w:rsidRDefault="005370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23"/>
  </w:num>
  <w:num w:numId="5">
    <w:abstractNumId w:val="17"/>
  </w:num>
  <w:num w:numId="6">
    <w:abstractNumId w:val="34"/>
  </w:num>
  <w:num w:numId="7">
    <w:abstractNumId w:val="18"/>
  </w:num>
  <w:num w:numId="8">
    <w:abstractNumId w:val="0"/>
  </w:num>
  <w:num w:numId="9">
    <w:abstractNumId w:val="38"/>
  </w:num>
  <w:num w:numId="10">
    <w:abstractNumId w:val="11"/>
  </w:num>
  <w:num w:numId="11">
    <w:abstractNumId w:val="27"/>
  </w:num>
  <w:num w:numId="12">
    <w:abstractNumId w:val="28"/>
  </w:num>
  <w:num w:numId="13">
    <w:abstractNumId w:val="30"/>
  </w:num>
  <w:num w:numId="14">
    <w:abstractNumId w:val="3"/>
  </w:num>
  <w:num w:numId="15">
    <w:abstractNumId w:val="8"/>
  </w:num>
  <w:num w:numId="16">
    <w:abstractNumId w:val="25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9"/>
  </w:num>
  <w:num w:numId="20">
    <w:abstractNumId w:val="2"/>
  </w:num>
  <w:num w:numId="21">
    <w:abstractNumId w:val="26"/>
  </w:num>
  <w:num w:numId="22">
    <w:abstractNumId w:val="21"/>
  </w:num>
  <w:num w:numId="23">
    <w:abstractNumId w:val="29"/>
  </w:num>
  <w:num w:numId="24">
    <w:abstractNumId w:val="32"/>
  </w:num>
  <w:num w:numId="25">
    <w:abstractNumId w:val="5"/>
  </w:num>
  <w:num w:numId="26">
    <w:abstractNumId w:val="20"/>
  </w:num>
  <w:num w:numId="27">
    <w:abstractNumId w:val="36"/>
  </w:num>
  <w:num w:numId="28">
    <w:abstractNumId w:val="7"/>
  </w:num>
  <w:num w:numId="29">
    <w:abstractNumId w:val="12"/>
  </w:num>
  <w:num w:numId="30">
    <w:abstractNumId w:val="33"/>
  </w:num>
  <w:num w:numId="31">
    <w:abstractNumId w:val="9"/>
  </w:num>
  <w:num w:numId="32">
    <w:abstractNumId w:val="37"/>
  </w:num>
  <w:num w:numId="33">
    <w:abstractNumId w:val="35"/>
  </w:num>
  <w:num w:numId="34">
    <w:abstractNumId w:val="6"/>
  </w:num>
  <w:num w:numId="35">
    <w:abstractNumId w:val="15"/>
  </w:num>
  <w:num w:numId="36">
    <w:abstractNumId w:val="31"/>
  </w:num>
  <w:num w:numId="37">
    <w:abstractNumId w:val="10"/>
  </w:num>
  <w:num w:numId="38">
    <w:abstractNumId w:val="39"/>
  </w:num>
  <w:num w:numId="39">
    <w:abstractNumId w:val="16"/>
  </w:num>
  <w:num w:numId="4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B57"/>
    <w:rsid w:val="00002C1C"/>
    <w:rsid w:val="00003799"/>
    <w:rsid w:val="00007044"/>
    <w:rsid w:val="000136AA"/>
    <w:rsid w:val="00013DD8"/>
    <w:rsid w:val="00014679"/>
    <w:rsid w:val="00014E83"/>
    <w:rsid w:val="00016D20"/>
    <w:rsid w:val="00025F04"/>
    <w:rsid w:val="0003370B"/>
    <w:rsid w:val="0003475A"/>
    <w:rsid w:val="000548E5"/>
    <w:rsid w:val="00064BB6"/>
    <w:rsid w:val="00064D15"/>
    <w:rsid w:val="00067106"/>
    <w:rsid w:val="00076CE9"/>
    <w:rsid w:val="00086727"/>
    <w:rsid w:val="000954BF"/>
    <w:rsid w:val="00096459"/>
    <w:rsid w:val="000A0025"/>
    <w:rsid w:val="000A5CE5"/>
    <w:rsid w:val="000B39E6"/>
    <w:rsid w:val="000B56F0"/>
    <w:rsid w:val="000B68CE"/>
    <w:rsid w:val="000C49DA"/>
    <w:rsid w:val="000C5D4F"/>
    <w:rsid w:val="000D0854"/>
    <w:rsid w:val="000D515D"/>
    <w:rsid w:val="000F3C1F"/>
    <w:rsid w:val="000F4444"/>
    <w:rsid w:val="00103906"/>
    <w:rsid w:val="00112C0A"/>
    <w:rsid w:val="0011338B"/>
    <w:rsid w:val="0012270F"/>
    <w:rsid w:val="001275B9"/>
    <w:rsid w:val="00127650"/>
    <w:rsid w:val="001408BE"/>
    <w:rsid w:val="00142C75"/>
    <w:rsid w:val="00151840"/>
    <w:rsid w:val="001619DF"/>
    <w:rsid w:val="00162A12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B1FDE"/>
    <w:rsid w:val="001C1FCD"/>
    <w:rsid w:val="001C3880"/>
    <w:rsid w:val="001C766C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13B8"/>
    <w:rsid w:val="0024231A"/>
    <w:rsid w:val="002470DE"/>
    <w:rsid w:val="00253192"/>
    <w:rsid w:val="00255DD7"/>
    <w:rsid w:val="00262B43"/>
    <w:rsid w:val="0026416F"/>
    <w:rsid w:val="00264287"/>
    <w:rsid w:val="0026589D"/>
    <w:rsid w:val="002664E1"/>
    <w:rsid w:val="00267D12"/>
    <w:rsid w:val="002A2D2D"/>
    <w:rsid w:val="002A6C72"/>
    <w:rsid w:val="002B0473"/>
    <w:rsid w:val="002B08AD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346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4DFF"/>
    <w:rsid w:val="003E6334"/>
    <w:rsid w:val="003E6BFB"/>
    <w:rsid w:val="003E7AFE"/>
    <w:rsid w:val="003F1864"/>
    <w:rsid w:val="004039DB"/>
    <w:rsid w:val="00411303"/>
    <w:rsid w:val="00420210"/>
    <w:rsid w:val="00421AC6"/>
    <w:rsid w:val="004311CA"/>
    <w:rsid w:val="00441F7A"/>
    <w:rsid w:val="00443C66"/>
    <w:rsid w:val="00443E9F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1DBC"/>
    <w:rsid w:val="004D29A9"/>
    <w:rsid w:val="004D3D2C"/>
    <w:rsid w:val="004D5372"/>
    <w:rsid w:val="004F497E"/>
    <w:rsid w:val="0050017E"/>
    <w:rsid w:val="005177D3"/>
    <w:rsid w:val="00517B12"/>
    <w:rsid w:val="00524789"/>
    <w:rsid w:val="00537041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B502F"/>
    <w:rsid w:val="005C0010"/>
    <w:rsid w:val="005C131C"/>
    <w:rsid w:val="005C6A24"/>
    <w:rsid w:val="005D3771"/>
    <w:rsid w:val="005E04C4"/>
    <w:rsid w:val="005E04CE"/>
    <w:rsid w:val="005E4794"/>
    <w:rsid w:val="005E569D"/>
    <w:rsid w:val="005E6CC9"/>
    <w:rsid w:val="00600083"/>
    <w:rsid w:val="00604363"/>
    <w:rsid w:val="006075A8"/>
    <w:rsid w:val="00613CE2"/>
    <w:rsid w:val="00624DCF"/>
    <w:rsid w:val="0062720C"/>
    <w:rsid w:val="00632674"/>
    <w:rsid w:val="00632757"/>
    <w:rsid w:val="0063342B"/>
    <w:rsid w:val="00644B3F"/>
    <w:rsid w:val="006532A2"/>
    <w:rsid w:val="00660523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0386"/>
    <w:rsid w:val="0071692E"/>
    <w:rsid w:val="00724DA4"/>
    <w:rsid w:val="00730E15"/>
    <w:rsid w:val="00744055"/>
    <w:rsid w:val="00747B7D"/>
    <w:rsid w:val="00761A1E"/>
    <w:rsid w:val="00763912"/>
    <w:rsid w:val="00770B05"/>
    <w:rsid w:val="00775ED2"/>
    <w:rsid w:val="00780F44"/>
    <w:rsid w:val="00781D0B"/>
    <w:rsid w:val="00784922"/>
    <w:rsid w:val="00785258"/>
    <w:rsid w:val="00791F02"/>
    <w:rsid w:val="0079324A"/>
    <w:rsid w:val="00794EEE"/>
    <w:rsid w:val="00795ACA"/>
    <w:rsid w:val="0079625D"/>
    <w:rsid w:val="0079641C"/>
    <w:rsid w:val="007A635E"/>
    <w:rsid w:val="007B698A"/>
    <w:rsid w:val="007C019F"/>
    <w:rsid w:val="007C2C37"/>
    <w:rsid w:val="007C3E81"/>
    <w:rsid w:val="007D1F12"/>
    <w:rsid w:val="007D2C25"/>
    <w:rsid w:val="007D5E95"/>
    <w:rsid w:val="007E0960"/>
    <w:rsid w:val="007E0A0C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4635C"/>
    <w:rsid w:val="00852705"/>
    <w:rsid w:val="00855091"/>
    <w:rsid w:val="0086146B"/>
    <w:rsid w:val="00861625"/>
    <w:rsid w:val="008617B5"/>
    <w:rsid w:val="00863C18"/>
    <w:rsid w:val="0087027E"/>
    <w:rsid w:val="00870828"/>
    <w:rsid w:val="008741DA"/>
    <w:rsid w:val="00874632"/>
    <w:rsid w:val="0088080B"/>
    <w:rsid w:val="0089183C"/>
    <w:rsid w:val="0089372F"/>
    <w:rsid w:val="00896E5E"/>
    <w:rsid w:val="008C2B83"/>
    <w:rsid w:val="008C5930"/>
    <w:rsid w:val="008D5AB9"/>
    <w:rsid w:val="008D5B01"/>
    <w:rsid w:val="008E05D1"/>
    <w:rsid w:val="008E45C0"/>
    <w:rsid w:val="008E6CF3"/>
    <w:rsid w:val="008E750B"/>
    <w:rsid w:val="008E7723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37030"/>
    <w:rsid w:val="00937936"/>
    <w:rsid w:val="00941FFF"/>
    <w:rsid w:val="00951001"/>
    <w:rsid w:val="0095466F"/>
    <w:rsid w:val="00955097"/>
    <w:rsid w:val="00955691"/>
    <w:rsid w:val="00961157"/>
    <w:rsid w:val="00971E59"/>
    <w:rsid w:val="00976E46"/>
    <w:rsid w:val="00983C1D"/>
    <w:rsid w:val="009B5C3A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67839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2CBA"/>
    <w:rsid w:val="00AE6D60"/>
    <w:rsid w:val="00B058CA"/>
    <w:rsid w:val="00B11205"/>
    <w:rsid w:val="00B148DD"/>
    <w:rsid w:val="00B17740"/>
    <w:rsid w:val="00B30D65"/>
    <w:rsid w:val="00B32F1E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140D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014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92FC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356C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26BF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48E8"/>
    <w:rsid w:val="00EC5A4D"/>
    <w:rsid w:val="00ED0DEA"/>
    <w:rsid w:val="00ED28A5"/>
    <w:rsid w:val="00ED481E"/>
    <w:rsid w:val="00ED73C4"/>
    <w:rsid w:val="00EE613C"/>
    <w:rsid w:val="00F11AB3"/>
    <w:rsid w:val="00F14ADF"/>
    <w:rsid w:val="00F15065"/>
    <w:rsid w:val="00F155C8"/>
    <w:rsid w:val="00F17A4E"/>
    <w:rsid w:val="00F20B48"/>
    <w:rsid w:val="00F226D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62E72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D168C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2178</TotalTime>
  <Pages>4</Pages>
  <Words>1056</Words>
  <Characters>6021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Daniel Dimitrov</cp:lastModifiedBy>
  <cp:revision>77</cp:revision>
  <cp:lastPrinted>2015-10-26T22:35:00Z</cp:lastPrinted>
  <dcterms:created xsi:type="dcterms:W3CDTF">2021-03-01T12:49:00Z</dcterms:created>
  <dcterms:modified xsi:type="dcterms:W3CDTF">2025-07-31T08:15:00Z</dcterms:modified>
  <cp:category>programming, education, software engineering, software development</cp:category>
</cp:coreProperties>
</file>